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971371" w:rsidP="00913946">
            <w:pPr>
              <w:pStyle w:val="Title"/>
            </w:pPr>
            <w:r>
              <w:t>Kie</w:t>
            </w:r>
            <w:r w:rsidR="00692703" w:rsidRPr="00CF1A49">
              <w:t xml:space="preserve"> </w:t>
            </w:r>
            <w:r>
              <w:rPr>
                <w:rStyle w:val="IntenseEmphasis"/>
              </w:rPr>
              <w:t>Mabb</w:t>
            </w:r>
          </w:p>
          <w:p w:rsidR="006D2792" w:rsidRDefault="006D2792" w:rsidP="00971371">
            <w:pPr>
              <w:pStyle w:val="ContactInfo"/>
              <w:contextualSpacing w:val="0"/>
            </w:pPr>
            <w:r>
              <w:t>11/11/2002</w:t>
            </w:r>
          </w:p>
          <w:p w:rsidR="00692703" w:rsidRDefault="006D2792" w:rsidP="00971371">
            <w:pPr>
              <w:pStyle w:val="ContactInfo"/>
              <w:contextualSpacing w:val="0"/>
            </w:pPr>
            <w:r>
              <w:t xml:space="preserve">87 </w:t>
            </w:r>
            <w:proofErr w:type="spellStart"/>
            <w:r>
              <w:t>Dargets</w:t>
            </w:r>
            <w:proofErr w:type="spellEnd"/>
            <w:r>
              <w:t xml:space="preserve"> Road</w:t>
            </w:r>
            <w:r w:rsidR="00971371">
              <w:t>, Chatham, Kent</w:t>
            </w:r>
            <w:r>
              <w:t>, ME5 8BS</w:t>
            </w:r>
            <w:r w:rsidR="00692703" w:rsidRPr="00CF1A49">
              <w:t xml:space="preserve"> </w:t>
            </w:r>
          </w:p>
          <w:p w:rsidR="00971371" w:rsidRPr="00971371" w:rsidRDefault="003D3684" w:rsidP="00971371">
            <w:pPr>
              <w:pStyle w:val="ContactInfo"/>
              <w:contextualSpacing w:val="0"/>
              <w:rPr>
                <w:u w:val="single"/>
              </w:rPr>
            </w:pPr>
            <w:r>
              <w:rPr>
                <w:u w:val="single"/>
              </w:rPr>
              <w:t>k</w:t>
            </w:r>
            <w:r w:rsidR="00971371" w:rsidRPr="00971371">
              <w:rPr>
                <w:u w:val="single"/>
              </w:rPr>
              <w:t>ie.mayo@gmail.com</w:t>
            </w:r>
            <w:r w:rsidR="006D2792" w:rsidRPr="00CF1A49">
              <w:t xml:space="preserve"> </w:t>
            </w:r>
            <w:sdt>
              <w:sdtPr>
                <w:alias w:val="Divider dot:"/>
                <w:tag w:val="Divider dot:"/>
                <w:id w:val="-1459182552"/>
                <w:placeholder>
                  <w:docPart w:val="EA7450EE26AE4F3C91BDF9217C884E53"/>
                </w:placeholder>
                <w:temporary/>
                <w:showingPlcHdr/>
                <w15:appearance w15:val="hidden"/>
              </w:sdtPr>
              <w:sdtEndPr/>
              <w:sdtContent>
                <w:r w:rsidR="006D2792" w:rsidRPr="00CF1A49">
                  <w:t>·</w:t>
                </w:r>
              </w:sdtContent>
            </w:sdt>
            <w:r w:rsidR="006D2792">
              <w:t xml:space="preserve"> 07926 647746</w:t>
            </w:r>
          </w:p>
        </w:tc>
      </w:tr>
      <w:tr w:rsidR="009571D8" w:rsidRPr="00CF1A49" w:rsidTr="00692703">
        <w:tc>
          <w:tcPr>
            <w:tcW w:w="9360" w:type="dxa"/>
            <w:tcMar>
              <w:top w:w="432" w:type="dxa"/>
            </w:tcMar>
          </w:tcPr>
          <w:p w:rsidR="00C3681C" w:rsidRDefault="00977477" w:rsidP="00971371">
            <w:pPr>
              <w:contextualSpacing w:val="0"/>
            </w:pPr>
            <w:r>
              <w:t>I am 19</w:t>
            </w:r>
            <w:r w:rsidR="00971371">
              <w:t xml:space="preserve"> years old and currently looking for work to gather experience and s</w:t>
            </w:r>
            <w:r w:rsidR="00267FC4">
              <w:t>kills in various sectors of work</w:t>
            </w:r>
            <w:r w:rsidR="00C3681C">
              <w:t>,</w:t>
            </w:r>
            <w:r w:rsidR="00971371">
              <w:t xml:space="preserve"> I believe that this will allow me to find something I can </w:t>
            </w:r>
            <w:r w:rsidR="00E526BE">
              <w:t>enjoy and work well in while gaining valuable skills</w:t>
            </w:r>
            <w:r w:rsidR="005C04D3">
              <w:t>. I plan to take a year out before I go to university to study Computer Science in September 2022.</w:t>
            </w:r>
            <w:r w:rsidR="002167D4">
              <w:t xml:space="preserve"> </w:t>
            </w:r>
            <w:r w:rsidR="00E526BE">
              <w:t>I can work well in pressured</w:t>
            </w:r>
            <w:r w:rsidR="00971371">
              <w:t xml:space="preserve"> situations and I am willing to learn whilst on the job. I take constructive criticism well and use t</w:t>
            </w:r>
            <w:r w:rsidR="00E526BE">
              <w:t xml:space="preserve">his advice to better my skills. </w:t>
            </w:r>
          </w:p>
          <w:p w:rsidR="00C3681C" w:rsidRDefault="00C3681C" w:rsidP="00971371">
            <w:pPr>
              <w:contextualSpacing w:val="0"/>
            </w:pPr>
          </w:p>
          <w:p w:rsidR="00C3681C" w:rsidRDefault="00C3681C" w:rsidP="00971371">
            <w:pPr>
              <w:contextualSpacing w:val="0"/>
            </w:pPr>
            <w:r>
              <w:t xml:space="preserve">I have good communication skills, work well as part of a team however can also work independently and use my initiative when necessary. I am loyal, </w:t>
            </w:r>
            <w:r w:rsidR="002167D4">
              <w:t xml:space="preserve">reliable, </w:t>
            </w:r>
            <w:r>
              <w:t xml:space="preserve">polite, a good listener and can take on board advice offered by people in a position of authority.  </w:t>
            </w:r>
          </w:p>
          <w:p w:rsidR="00C3681C" w:rsidRDefault="00C3681C" w:rsidP="00971371">
            <w:pPr>
              <w:contextualSpacing w:val="0"/>
            </w:pPr>
          </w:p>
          <w:p w:rsidR="001755A8" w:rsidRDefault="00E526BE" w:rsidP="00971371">
            <w:pPr>
              <w:contextualSpacing w:val="0"/>
            </w:pPr>
            <w:r>
              <w:t xml:space="preserve">I have had two work placements. </w:t>
            </w:r>
            <w:r w:rsidR="00FA2081">
              <w:t xml:space="preserve">These are listed below: </w:t>
            </w:r>
          </w:p>
          <w:p w:rsidR="00971371" w:rsidRPr="00CF1A49" w:rsidRDefault="00971371" w:rsidP="00971371">
            <w:pPr>
              <w:contextualSpacing w:val="0"/>
            </w:pPr>
          </w:p>
        </w:tc>
      </w:tr>
    </w:tbl>
    <w:p w:rsidR="004E01EB" w:rsidRPr="00CF1A49" w:rsidRDefault="00102DAE" w:rsidP="004E01EB">
      <w:pPr>
        <w:pStyle w:val="Heading1"/>
      </w:pPr>
      <w:sdt>
        <w:sdtPr>
          <w:alias w:val="Experience:"/>
          <w:tag w:val="Experience:"/>
          <w:id w:val="-1983300934"/>
          <w:placeholder>
            <w:docPart w:val="6D206AC528D94404BB97EEE2A4E334C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A2081" w:rsidP="001D0BF1">
            <w:pPr>
              <w:pStyle w:val="Heading3"/>
              <w:contextualSpacing w:val="0"/>
              <w:outlineLvl w:val="2"/>
            </w:pPr>
            <w:r>
              <w:t>19</w:t>
            </w:r>
            <w:r w:rsidRPr="00FA2081">
              <w:rPr>
                <w:vertAlign w:val="superscript"/>
              </w:rPr>
              <w:t>th</w:t>
            </w:r>
            <w:r>
              <w:t xml:space="preserve"> feburary 2018 – 26</w:t>
            </w:r>
            <w:r w:rsidRPr="00FA2081">
              <w:rPr>
                <w:vertAlign w:val="superscript"/>
              </w:rPr>
              <w:t>th</w:t>
            </w:r>
            <w:r>
              <w:t xml:space="preserve"> feburary 2018</w:t>
            </w:r>
          </w:p>
          <w:p w:rsidR="001D0BF1" w:rsidRPr="00CF1A49" w:rsidRDefault="00FA2081" w:rsidP="001D0BF1">
            <w:pPr>
              <w:pStyle w:val="Heading2"/>
              <w:contextualSpacing w:val="0"/>
              <w:outlineLvl w:val="1"/>
            </w:pPr>
            <w:r>
              <w:t>Research team assistant,</w:t>
            </w:r>
            <w:r w:rsidR="001D0BF1" w:rsidRPr="00CF1A49">
              <w:t xml:space="preserve"> </w:t>
            </w:r>
            <w:r>
              <w:rPr>
                <w:rStyle w:val="SubtleReference"/>
              </w:rPr>
              <w:t>google office london</w:t>
            </w:r>
          </w:p>
          <w:p w:rsidR="001E3120" w:rsidRPr="00CF1A49" w:rsidRDefault="00FA2081" w:rsidP="001D0BF1">
            <w:pPr>
              <w:contextualSpacing w:val="0"/>
            </w:pPr>
            <w:r w:rsidRPr="00FA2081">
              <w:t>As part of my work experience with Google, I was enlisted with the task of researching ideas for a promotional campaign to encourage children to brush their teeth. I completed this task individually but worked as part of a larger team on a variety of other research projects. This helped me develop my understanding of research and what it entails. It also helped build my confidence as working as an individual and as part of the team.</w:t>
            </w:r>
            <w:r>
              <w:t xml:space="preserve"> I also worked closely with an AI (artificial intelligence) to further develop it for public use, this AI was released and is called </w:t>
            </w:r>
            <w:r w:rsidR="00267FC4">
              <w:t>F</w:t>
            </w:r>
            <w:r w:rsidRPr="00FA2081">
              <w:t>abricius</w:t>
            </w:r>
            <w:r>
              <w:t xml:space="preserve"> and is a hieroglyphic translator.</w:t>
            </w:r>
          </w:p>
        </w:tc>
      </w:tr>
      <w:tr w:rsidR="00F61DF9" w:rsidRPr="00CF1A49" w:rsidTr="00F61DF9">
        <w:tc>
          <w:tcPr>
            <w:tcW w:w="9355" w:type="dxa"/>
            <w:tcMar>
              <w:top w:w="216" w:type="dxa"/>
            </w:tcMar>
          </w:tcPr>
          <w:p w:rsidR="00F61DF9" w:rsidRPr="00CF1A49" w:rsidRDefault="00FA2081" w:rsidP="00F61DF9">
            <w:pPr>
              <w:pStyle w:val="Heading3"/>
              <w:contextualSpacing w:val="0"/>
              <w:outlineLvl w:val="2"/>
            </w:pPr>
            <w:r w:rsidRPr="00FA2081">
              <w:t>26th February 2018 – 2nd March 2018</w:t>
            </w:r>
          </w:p>
          <w:p w:rsidR="00F61DF9" w:rsidRPr="00CF1A49" w:rsidRDefault="00FA2081" w:rsidP="00F61DF9">
            <w:pPr>
              <w:pStyle w:val="Heading2"/>
              <w:contextualSpacing w:val="0"/>
              <w:outlineLvl w:val="1"/>
            </w:pPr>
            <w:r w:rsidRPr="00FA2081">
              <w:t>Teaching Assistant</w:t>
            </w:r>
            <w:r>
              <w:t xml:space="preserve">, </w:t>
            </w:r>
            <w:r w:rsidRPr="00FA2081">
              <w:rPr>
                <w:rStyle w:val="SubtleReference"/>
              </w:rPr>
              <w:t>Warren Wood Academy</w:t>
            </w:r>
          </w:p>
          <w:p w:rsidR="00F61DF9" w:rsidRDefault="00FA2081" w:rsidP="00F61DF9">
            <w:r w:rsidRPr="00FA2081">
              <w:t>As part of this work experience I was assisting a small group of children in a Year 2 class. I was asked to support students that had a greater difficulty reading or accessing the work</w:t>
            </w:r>
            <w:r>
              <w:t xml:space="preserve"> as well as s</w:t>
            </w:r>
            <w:r w:rsidR="00267FC4">
              <w:t>ome children</w:t>
            </w:r>
            <w:r>
              <w:t xml:space="preserve"> with learning difficulties</w:t>
            </w:r>
            <w:r w:rsidRPr="00FA2081">
              <w:t>. This was an extremely useful placement as it raised my awareness of how everyone learns at a different rate. It was also great to see how students who initially struggled with work then achieve a great end result. It was a very worthwhile experience for me.</w:t>
            </w:r>
          </w:p>
        </w:tc>
      </w:tr>
    </w:tbl>
    <w:sdt>
      <w:sdtPr>
        <w:alias w:val="Education:"/>
        <w:tag w:val="Education:"/>
        <w:id w:val="-1908763273"/>
        <w:placeholder>
          <w:docPart w:val="8D39D73F5BCC4024A1DCD5DA6326A4F3"/>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AC57AF" w:rsidP="001D0BF1">
            <w:pPr>
              <w:pStyle w:val="Heading3"/>
              <w:contextualSpacing w:val="0"/>
              <w:outlineLvl w:val="2"/>
            </w:pPr>
            <w:r>
              <w:t>september 2014 to june 2019</w:t>
            </w:r>
          </w:p>
          <w:p w:rsidR="001D0BF1" w:rsidRPr="00CF1A49" w:rsidRDefault="00AC57AF" w:rsidP="001D0BF1">
            <w:pPr>
              <w:pStyle w:val="Heading2"/>
              <w:contextualSpacing w:val="0"/>
              <w:outlineLvl w:val="1"/>
            </w:pPr>
            <w:r>
              <w:rPr>
                <w:rStyle w:val="SubtleReference"/>
              </w:rPr>
              <w:t>Greenacre Academy</w:t>
            </w:r>
          </w:p>
          <w:p w:rsidR="00AC57AF" w:rsidRDefault="00AC57AF" w:rsidP="00AC57AF">
            <w:r>
              <w:t>GCSE Mathematics - Grade 5</w:t>
            </w:r>
          </w:p>
          <w:p w:rsidR="00AC57AF" w:rsidRDefault="00AC57AF" w:rsidP="00AC57AF">
            <w:r>
              <w:t>GCSE Science Double Award - Grade 5 &amp; 5</w:t>
            </w:r>
          </w:p>
          <w:p w:rsidR="00721EA6" w:rsidRDefault="00721EA6" w:rsidP="00721EA6">
            <w:r>
              <w:t>GCSE English Language – Grade 3</w:t>
            </w:r>
          </w:p>
          <w:p w:rsidR="00721EA6" w:rsidRDefault="00721EA6" w:rsidP="00AC57AF">
            <w:r>
              <w:lastRenderedPageBreak/>
              <w:t>GCSE English Literature – Grade 4</w:t>
            </w:r>
          </w:p>
          <w:p w:rsidR="00AC57AF" w:rsidRDefault="00AC57AF" w:rsidP="00AC57AF">
            <w:r>
              <w:t>GCSE Computing - Grade 5</w:t>
            </w:r>
          </w:p>
          <w:p w:rsidR="00AC57AF" w:rsidRDefault="00AC57AF" w:rsidP="00AC57AF">
            <w:r>
              <w:t>GCSE History - Grade 4</w:t>
            </w:r>
          </w:p>
          <w:p w:rsidR="00AC57AF" w:rsidRDefault="00AC57AF" w:rsidP="00AC57AF">
            <w:r>
              <w:t xml:space="preserve">OCR Level 2 in </w:t>
            </w:r>
            <w:proofErr w:type="spellStart"/>
            <w:r>
              <w:t>iMedia</w:t>
            </w:r>
            <w:proofErr w:type="spellEnd"/>
            <w:r>
              <w:t xml:space="preserve"> - Grade 6</w:t>
            </w:r>
            <w:bookmarkStart w:id="0" w:name="_GoBack"/>
            <w:bookmarkEnd w:id="0"/>
          </w:p>
          <w:p w:rsidR="00AC57AF" w:rsidRDefault="00AC57AF" w:rsidP="00AC57AF">
            <w:r>
              <w:t>BTEC Level 2 in Sport - Distinction*</w:t>
            </w:r>
          </w:p>
          <w:p w:rsidR="007538DC" w:rsidRPr="00CF1A49" w:rsidRDefault="00AC57AF" w:rsidP="00AC57AF">
            <w:pPr>
              <w:contextualSpacing w:val="0"/>
            </w:pPr>
            <w:r>
              <w:t>BTEC Level2 in Performing Arts - Distinction</w:t>
            </w:r>
          </w:p>
        </w:tc>
      </w:tr>
      <w:tr w:rsidR="00F61DF9" w:rsidRPr="00CF1A49" w:rsidTr="00F61DF9">
        <w:tc>
          <w:tcPr>
            <w:tcW w:w="9355" w:type="dxa"/>
            <w:tcMar>
              <w:top w:w="216" w:type="dxa"/>
            </w:tcMar>
          </w:tcPr>
          <w:p w:rsidR="00F61DF9" w:rsidRPr="00CF1A49" w:rsidRDefault="00AC57AF" w:rsidP="00F61DF9">
            <w:pPr>
              <w:pStyle w:val="Heading3"/>
              <w:contextualSpacing w:val="0"/>
              <w:outlineLvl w:val="2"/>
            </w:pPr>
            <w:r>
              <w:lastRenderedPageBreak/>
              <w:t>september 2019 to june 2021</w:t>
            </w:r>
          </w:p>
          <w:p w:rsidR="00F61DF9" w:rsidRPr="00CF1A49" w:rsidRDefault="00AC57AF" w:rsidP="00F61DF9">
            <w:pPr>
              <w:pStyle w:val="Heading2"/>
              <w:contextualSpacing w:val="0"/>
              <w:outlineLvl w:val="1"/>
            </w:pPr>
            <w:r>
              <w:rPr>
                <w:rStyle w:val="SubtleReference"/>
              </w:rPr>
              <w:t>Pgw sixth Form</w:t>
            </w:r>
          </w:p>
          <w:p w:rsidR="00F61DF9" w:rsidRDefault="000D571F" w:rsidP="000D571F">
            <w:r>
              <w:t>Applied Law – Distinction</w:t>
            </w:r>
          </w:p>
          <w:p w:rsidR="000D571F" w:rsidRDefault="000D571F" w:rsidP="000D571F">
            <w:r>
              <w:t>Computer science – Pass</w:t>
            </w:r>
          </w:p>
          <w:p w:rsidR="000D571F" w:rsidRDefault="000D571F" w:rsidP="000D571F">
            <w:r>
              <w:t>Photography - D</w:t>
            </w:r>
          </w:p>
        </w:tc>
      </w:tr>
    </w:tbl>
    <w:sdt>
      <w:sdtPr>
        <w:alias w:val="Skills:"/>
        <w:tag w:val="Skills:"/>
        <w:id w:val="-1392877668"/>
        <w:placeholder>
          <w:docPart w:val="8AB552B3269E4E649A25237A7133C935"/>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F4E6D" w:rsidRDefault="00032202" w:rsidP="00032202">
            <w:pPr>
              <w:pStyle w:val="ListBullet"/>
              <w:contextualSpacing w:val="0"/>
            </w:pPr>
            <w:r>
              <w:t>I work well in a team; I believe that this is one of the most essential skills when applying for a job.</w:t>
            </w:r>
          </w:p>
          <w:p w:rsidR="00032202" w:rsidRDefault="00032202" w:rsidP="00032202">
            <w:pPr>
              <w:pStyle w:val="ListBullet"/>
              <w:contextualSpacing w:val="0"/>
            </w:pPr>
            <w:r>
              <w:t xml:space="preserve">I work well under pressure. </w:t>
            </w:r>
          </w:p>
          <w:p w:rsidR="00032202" w:rsidRPr="006E1507" w:rsidRDefault="00032202" w:rsidP="00032202">
            <w:pPr>
              <w:pStyle w:val="ListBullet"/>
              <w:contextualSpacing w:val="0"/>
            </w:pPr>
            <w:r>
              <w:t xml:space="preserve">I am able to listen to instructions clearly and undertake the task well. </w:t>
            </w:r>
          </w:p>
        </w:tc>
        <w:tc>
          <w:tcPr>
            <w:tcW w:w="4675" w:type="dxa"/>
            <w:tcMar>
              <w:left w:w="360" w:type="dxa"/>
            </w:tcMar>
          </w:tcPr>
          <w:p w:rsidR="001E3120" w:rsidRDefault="00032202" w:rsidP="00592BCD">
            <w:pPr>
              <w:pStyle w:val="ListBullet"/>
              <w:contextualSpacing w:val="0"/>
            </w:pPr>
            <w:r>
              <w:t xml:space="preserve">I </w:t>
            </w:r>
            <w:r w:rsidR="00592BCD">
              <w:t xml:space="preserve">am able to stay calm in stressful situations which can be seen as useful to other members of staff </w:t>
            </w:r>
          </w:p>
          <w:p w:rsidR="00592BCD" w:rsidRPr="006E1507" w:rsidRDefault="00592BCD" w:rsidP="00592BCD">
            <w:pPr>
              <w:pStyle w:val="ListBullet"/>
              <w:contextualSpacing w:val="0"/>
            </w:pPr>
            <w:r>
              <w:t xml:space="preserve">I have excellent communication skills both with coworkers and customers. </w:t>
            </w:r>
          </w:p>
        </w:tc>
      </w:tr>
    </w:tbl>
    <w:sdt>
      <w:sdtPr>
        <w:alias w:val="Activities:"/>
        <w:tag w:val="Activities:"/>
        <w:id w:val="1223332893"/>
        <w:placeholder>
          <w:docPart w:val="D50AD9F540DD4576BB4EB532D964B171"/>
        </w:placeholder>
        <w:temporary/>
        <w:showingPlcHdr/>
        <w15:appearance w15:val="hidden"/>
      </w:sdtPr>
      <w:sdtEndPr/>
      <w:sdtContent>
        <w:p w:rsidR="00AD782D" w:rsidRPr="00CF1A49" w:rsidRDefault="0062312F" w:rsidP="0062312F">
          <w:pPr>
            <w:pStyle w:val="Heading1"/>
          </w:pPr>
          <w:r w:rsidRPr="00CF1A49">
            <w:t>Activities</w:t>
          </w:r>
        </w:p>
      </w:sdtContent>
    </w:sdt>
    <w:p w:rsidR="00032202" w:rsidRDefault="00032202" w:rsidP="006E1507">
      <w:r>
        <w:t xml:space="preserve">I enjoy playing rugby in my spare time I am currently involved within Medways </w:t>
      </w:r>
      <w:r w:rsidR="003D3684">
        <w:t xml:space="preserve">adult’s </w:t>
      </w:r>
      <w:r>
        <w:t>development squad aiming to get into Medways first team</w:t>
      </w:r>
      <w:r w:rsidR="003D3684">
        <w:t>,</w:t>
      </w:r>
      <w:r>
        <w:t xml:space="preserve"> this means I am occupied Tuesday and Thursday evenings </w:t>
      </w:r>
      <w:r w:rsidR="003D3684">
        <w:t xml:space="preserve">for training </w:t>
      </w:r>
      <w:r>
        <w:t>and Saturdays</w:t>
      </w:r>
      <w:r w:rsidR="003D3684">
        <w:t xml:space="preserve"> for matches</w:t>
      </w:r>
      <w:r>
        <w:t xml:space="preserve">, this experience has built my team working skills and my communications skills. </w:t>
      </w:r>
    </w:p>
    <w:p w:rsidR="00B51D1B" w:rsidRPr="006E1507" w:rsidRDefault="00032202" w:rsidP="006E1507">
      <w:r>
        <w:t>I also enjoy video games and play them semi regularly with my friends and others across the internet</w:t>
      </w:r>
      <w:r w:rsidR="00267FC4">
        <w:t xml:space="preserve"> this allows</w:t>
      </w:r>
      <w:r>
        <w:t xml:space="preserve"> me to stay connected with friends and family over the years and also has helped develop my hand eye coordination skills.   </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DAE" w:rsidRDefault="00102DAE" w:rsidP="0068194B">
      <w:r>
        <w:separator/>
      </w:r>
    </w:p>
    <w:p w:rsidR="00102DAE" w:rsidRDefault="00102DAE"/>
    <w:p w:rsidR="00102DAE" w:rsidRDefault="00102DAE"/>
  </w:endnote>
  <w:endnote w:type="continuationSeparator" w:id="0">
    <w:p w:rsidR="00102DAE" w:rsidRDefault="00102DAE" w:rsidP="0068194B">
      <w:r>
        <w:continuationSeparator/>
      </w:r>
    </w:p>
    <w:p w:rsidR="00102DAE" w:rsidRDefault="00102DAE"/>
    <w:p w:rsidR="00102DAE" w:rsidRDefault="00102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21EA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DAE" w:rsidRDefault="00102DAE" w:rsidP="0068194B">
      <w:r>
        <w:separator/>
      </w:r>
    </w:p>
    <w:p w:rsidR="00102DAE" w:rsidRDefault="00102DAE"/>
    <w:p w:rsidR="00102DAE" w:rsidRDefault="00102DAE"/>
  </w:footnote>
  <w:footnote w:type="continuationSeparator" w:id="0">
    <w:p w:rsidR="00102DAE" w:rsidRDefault="00102DAE" w:rsidP="0068194B">
      <w:r>
        <w:continuationSeparator/>
      </w:r>
    </w:p>
    <w:p w:rsidR="00102DAE" w:rsidRDefault="00102DAE"/>
    <w:p w:rsidR="00102DAE" w:rsidRDefault="00102DA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4FDBEE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Y3MDcwMze3MDc3MTBS0lEKTi0uzszPAykwqgUAOMIFjCwAAAA="/>
  </w:docVars>
  <w:rsids>
    <w:rsidRoot w:val="00971371"/>
    <w:rsid w:val="000001EF"/>
    <w:rsid w:val="00007322"/>
    <w:rsid w:val="00007728"/>
    <w:rsid w:val="00024584"/>
    <w:rsid w:val="00024730"/>
    <w:rsid w:val="00032202"/>
    <w:rsid w:val="00055E95"/>
    <w:rsid w:val="0007021F"/>
    <w:rsid w:val="000B2BA5"/>
    <w:rsid w:val="000D571F"/>
    <w:rsid w:val="000F2F8C"/>
    <w:rsid w:val="0010006E"/>
    <w:rsid w:val="00102DA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67D4"/>
    <w:rsid w:val="002253B0"/>
    <w:rsid w:val="00236D54"/>
    <w:rsid w:val="00241D8C"/>
    <w:rsid w:val="00241FDB"/>
    <w:rsid w:val="0024720C"/>
    <w:rsid w:val="002617AE"/>
    <w:rsid w:val="002638D0"/>
    <w:rsid w:val="002647D3"/>
    <w:rsid w:val="00267FC4"/>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7B67"/>
    <w:rsid w:val="003A0632"/>
    <w:rsid w:val="003A30E5"/>
    <w:rsid w:val="003A6ADF"/>
    <w:rsid w:val="003B5928"/>
    <w:rsid w:val="003D3684"/>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2BCD"/>
    <w:rsid w:val="005A0F26"/>
    <w:rsid w:val="005A1B10"/>
    <w:rsid w:val="005A6850"/>
    <w:rsid w:val="005B1B1B"/>
    <w:rsid w:val="005C04D3"/>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2792"/>
    <w:rsid w:val="006E1507"/>
    <w:rsid w:val="00712D8B"/>
    <w:rsid w:val="00721EA6"/>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1371"/>
    <w:rsid w:val="00977477"/>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57AF"/>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3681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2C87"/>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26BE"/>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2081"/>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33D9"/>
  <w15:chartTrackingRefBased/>
  <w15:docId w15:val="{7777A992-5A9D-46E7-9661-5BF4838B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206AC528D94404BB97EEE2A4E334CE"/>
        <w:category>
          <w:name w:val="General"/>
          <w:gallery w:val="placeholder"/>
        </w:category>
        <w:types>
          <w:type w:val="bbPlcHdr"/>
        </w:types>
        <w:behaviors>
          <w:behavior w:val="content"/>
        </w:behaviors>
        <w:guid w:val="{5A931BBB-9DF5-4C61-AE46-6B4D22729CE3}"/>
      </w:docPartPr>
      <w:docPartBody>
        <w:p w:rsidR="00CE4681" w:rsidRDefault="00E81347">
          <w:pPr>
            <w:pStyle w:val="6D206AC528D94404BB97EEE2A4E334CE"/>
          </w:pPr>
          <w:r w:rsidRPr="00CF1A49">
            <w:t>Experience</w:t>
          </w:r>
        </w:p>
      </w:docPartBody>
    </w:docPart>
    <w:docPart>
      <w:docPartPr>
        <w:name w:val="8D39D73F5BCC4024A1DCD5DA6326A4F3"/>
        <w:category>
          <w:name w:val="General"/>
          <w:gallery w:val="placeholder"/>
        </w:category>
        <w:types>
          <w:type w:val="bbPlcHdr"/>
        </w:types>
        <w:behaviors>
          <w:behavior w:val="content"/>
        </w:behaviors>
        <w:guid w:val="{CBE356A2-9BF7-4B33-84CB-03E0A812A5DD}"/>
      </w:docPartPr>
      <w:docPartBody>
        <w:p w:rsidR="00CE4681" w:rsidRDefault="00E81347">
          <w:pPr>
            <w:pStyle w:val="8D39D73F5BCC4024A1DCD5DA6326A4F3"/>
          </w:pPr>
          <w:r w:rsidRPr="00CF1A49">
            <w:t>Education</w:t>
          </w:r>
        </w:p>
      </w:docPartBody>
    </w:docPart>
    <w:docPart>
      <w:docPartPr>
        <w:name w:val="8AB552B3269E4E649A25237A7133C935"/>
        <w:category>
          <w:name w:val="General"/>
          <w:gallery w:val="placeholder"/>
        </w:category>
        <w:types>
          <w:type w:val="bbPlcHdr"/>
        </w:types>
        <w:behaviors>
          <w:behavior w:val="content"/>
        </w:behaviors>
        <w:guid w:val="{B7AE04DF-E0F0-4C88-85F5-D1C5C41373CE}"/>
      </w:docPartPr>
      <w:docPartBody>
        <w:p w:rsidR="00CE4681" w:rsidRDefault="00E81347">
          <w:pPr>
            <w:pStyle w:val="8AB552B3269E4E649A25237A7133C935"/>
          </w:pPr>
          <w:r w:rsidRPr="00CF1A49">
            <w:t>Skills</w:t>
          </w:r>
        </w:p>
      </w:docPartBody>
    </w:docPart>
    <w:docPart>
      <w:docPartPr>
        <w:name w:val="D50AD9F540DD4576BB4EB532D964B171"/>
        <w:category>
          <w:name w:val="General"/>
          <w:gallery w:val="placeholder"/>
        </w:category>
        <w:types>
          <w:type w:val="bbPlcHdr"/>
        </w:types>
        <w:behaviors>
          <w:behavior w:val="content"/>
        </w:behaviors>
        <w:guid w:val="{12ADAA5D-ED7C-4997-9FC1-B1ABC17303FB}"/>
      </w:docPartPr>
      <w:docPartBody>
        <w:p w:rsidR="00CE4681" w:rsidRDefault="00E81347">
          <w:pPr>
            <w:pStyle w:val="D50AD9F540DD4576BB4EB532D964B171"/>
          </w:pPr>
          <w:r w:rsidRPr="00CF1A49">
            <w:t>Activities</w:t>
          </w:r>
        </w:p>
      </w:docPartBody>
    </w:docPart>
    <w:docPart>
      <w:docPartPr>
        <w:name w:val="EA7450EE26AE4F3C91BDF9217C884E53"/>
        <w:category>
          <w:name w:val="General"/>
          <w:gallery w:val="placeholder"/>
        </w:category>
        <w:types>
          <w:type w:val="bbPlcHdr"/>
        </w:types>
        <w:behaviors>
          <w:behavior w:val="content"/>
        </w:behaviors>
        <w:guid w:val="{5DCB644A-62A9-4DAC-8DCD-A378CDDFD4D3}"/>
      </w:docPartPr>
      <w:docPartBody>
        <w:p w:rsidR="0020710A" w:rsidRDefault="00CE4681" w:rsidP="00CE4681">
          <w:pPr>
            <w:pStyle w:val="EA7450EE26AE4F3C91BDF9217C884E5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14"/>
    <w:rsid w:val="00095930"/>
    <w:rsid w:val="0020710A"/>
    <w:rsid w:val="003F6053"/>
    <w:rsid w:val="008F4D14"/>
    <w:rsid w:val="00CE4681"/>
    <w:rsid w:val="00E81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90CEE15D74F238097DF53E9DC2B53">
    <w:name w:val="C6B90CEE15D74F238097DF53E9DC2B53"/>
  </w:style>
  <w:style w:type="character" w:styleId="IntenseEmphasis">
    <w:name w:val="Intense Emphasis"/>
    <w:basedOn w:val="DefaultParagraphFont"/>
    <w:uiPriority w:val="2"/>
    <w:rPr>
      <w:b/>
      <w:iCs/>
      <w:color w:val="262626" w:themeColor="text1" w:themeTint="D9"/>
    </w:rPr>
  </w:style>
  <w:style w:type="paragraph" w:customStyle="1" w:styleId="81A511955C9D49519D14736B84A43A0A">
    <w:name w:val="81A511955C9D49519D14736B84A43A0A"/>
  </w:style>
  <w:style w:type="paragraph" w:customStyle="1" w:styleId="3789443DAA3344CFA9B9FCAA3D988B1F">
    <w:name w:val="3789443DAA3344CFA9B9FCAA3D988B1F"/>
  </w:style>
  <w:style w:type="paragraph" w:customStyle="1" w:styleId="01646F7589EF45B6B8A1E008EE70626D">
    <w:name w:val="01646F7589EF45B6B8A1E008EE70626D"/>
  </w:style>
  <w:style w:type="paragraph" w:customStyle="1" w:styleId="14855A62748344238CAB4C94130C21CD">
    <w:name w:val="14855A62748344238CAB4C94130C21CD"/>
  </w:style>
  <w:style w:type="paragraph" w:customStyle="1" w:styleId="AE7960508BB1461789E49E63B5AF3AC8">
    <w:name w:val="AE7960508BB1461789E49E63B5AF3AC8"/>
  </w:style>
  <w:style w:type="paragraph" w:customStyle="1" w:styleId="285B3277C4F54235A436D44B4F843318">
    <w:name w:val="285B3277C4F54235A436D44B4F843318"/>
  </w:style>
  <w:style w:type="paragraph" w:customStyle="1" w:styleId="670188EFA65940B7B301FB35E9853630">
    <w:name w:val="670188EFA65940B7B301FB35E9853630"/>
  </w:style>
  <w:style w:type="paragraph" w:customStyle="1" w:styleId="94BE6C2D46734602AE8D512C497EC9C6">
    <w:name w:val="94BE6C2D46734602AE8D512C497EC9C6"/>
  </w:style>
  <w:style w:type="paragraph" w:customStyle="1" w:styleId="3AE68198797F4AC488884D6C2AF6F0F3">
    <w:name w:val="3AE68198797F4AC488884D6C2AF6F0F3"/>
  </w:style>
  <w:style w:type="paragraph" w:customStyle="1" w:styleId="AA32F822FC974C66820CF94039951310">
    <w:name w:val="AA32F822FC974C66820CF94039951310"/>
  </w:style>
  <w:style w:type="paragraph" w:customStyle="1" w:styleId="6D206AC528D94404BB97EEE2A4E334CE">
    <w:name w:val="6D206AC528D94404BB97EEE2A4E334CE"/>
  </w:style>
  <w:style w:type="paragraph" w:customStyle="1" w:styleId="4A61C46692CD4A23B632256C8539AE91">
    <w:name w:val="4A61C46692CD4A23B632256C8539AE91"/>
  </w:style>
  <w:style w:type="paragraph" w:customStyle="1" w:styleId="9B4318EB402F4ABE9E518E4A4BBBAC1B">
    <w:name w:val="9B4318EB402F4ABE9E518E4A4BBBAC1B"/>
  </w:style>
  <w:style w:type="paragraph" w:customStyle="1" w:styleId="A38F58838603419E8B2CE7AB112E2B26">
    <w:name w:val="A38F58838603419E8B2CE7AB112E2B26"/>
  </w:style>
  <w:style w:type="character" w:styleId="SubtleReference">
    <w:name w:val="Subtle Reference"/>
    <w:basedOn w:val="DefaultParagraphFont"/>
    <w:uiPriority w:val="10"/>
    <w:qFormat/>
    <w:rsid w:val="008F4D14"/>
    <w:rPr>
      <w:b/>
      <w:caps w:val="0"/>
      <w:smallCaps/>
      <w:color w:val="595959" w:themeColor="text1" w:themeTint="A6"/>
    </w:rPr>
  </w:style>
  <w:style w:type="paragraph" w:customStyle="1" w:styleId="072D4331EEA44539945E88CC08971351">
    <w:name w:val="072D4331EEA44539945E88CC08971351"/>
  </w:style>
  <w:style w:type="paragraph" w:customStyle="1" w:styleId="2BCF601C27294E6FA60C1333B5304D9F">
    <w:name w:val="2BCF601C27294E6FA60C1333B5304D9F"/>
  </w:style>
  <w:style w:type="paragraph" w:customStyle="1" w:styleId="DC168C3A1FB84F0984255FA9EA3205E7">
    <w:name w:val="DC168C3A1FB84F0984255FA9EA3205E7"/>
  </w:style>
  <w:style w:type="paragraph" w:customStyle="1" w:styleId="892D280D83964196974C93BD91EDDE7E">
    <w:name w:val="892D280D83964196974C93BD91EDDE7E"/>
  </w:style>
  <w:style w:type="paragraph" w:customStyle="1" w:styleId="F28012102724422B866C73F53B765177">
    <w:name w:val="F28012102724422B866C73F53B765177"/>
  </w:style>
  <w:style w:type="paragraph" w:customStyle="1" w:styleId="6266EB8A6FAA481FA80C8BDBFAF37AB3">
    <w:name w:val="6266EB8A6FAA481FA80C8BDBFAF37AB3"/>
  </w:style>
  <w:style w:type="paragraph" w:customStyle="1" w:styleId="B1F5DD1A094C48CCB7449D94FE35BF18">
    <w:name w:val="B1F5DD1A094C48CCB7449D94FE35BF18"/>
  </w:style>
  <w:style w:type="paragraph" w:customStyle="1" w:styleId="8D39D73F5BCC4024A1DCD5DA6326A4F3">
    <w:name w:val="8D39D73F5BCC4024A1DCD5DA6326A4F3"/>
  </w:style>
  <w:style w:type="paragraph" w:customStyle="1" w:styleId="CB0F243B597E4E82BE13C9F3CD84AD95">
    <w:name w:val="CB0F243B597E4E82BE13C9F3CD84AD95"/>
  </w:style>
  <w:style w:type="paragraph" w:customStyle="1" w:styleId="EA50539BBC4D4FD3AD56B37B727515C9">
    <w:name w:val="EA50539BBC4D4FD3AD56B37B727515C9"/>
  </w:style>
  <w:style w:type="paragraph" w:customStyle="1" w:styleId="6384770A911B4A0F9EBD609ED34A98F9">
    <w:name w:val="6384770A911B4A0F9EBD609ED34A98F9"/>
  </w:style>
  <w:style w:type="paragraph" w:customStyle="1" w:styleId="1CD8CC132B6941B2B4EDF040D94B7019">
    <w:name w:val="1CD8CC132B6941B2B4EDF040D94B7019"/>
  </w:style>
  <w:style w:type="paragraph" w:customStyle="1" w:styleId="9ACB1265286D4982852DE2A53E2DAE71">
    <w:name w:val="9ACB1265286D4982852DE2A53E2DAE71"/>
  </w:style>
  <w:style w:type="paragraph" w:customStyle="1" w:styleId="710F81E1C88740168D973E835187697E">
    <w:name w:val="710F81E1C88740168D973E835187697E"/>
  </w:style>
  <w:style w:type="paragraph" w:customStyle="1" w:styleId="E90E4E3B5C914C2AA1AAF43F1E044FF7">
    <w:name w:val="E90E4E3B5C914C2AA1AAF43F1E044FF7"/>
  </w:style>
  <w:style w:type="paragraph" w:customStyle="1" w:styleId="57F7093EE57C49C78F96AF7FAE47C48C">
    <w:name w:val="57F7093EE57C49C78F96AF7FAE47C48C"/>
  </w:style>
  <w:style w:type="paragraph" w:customStyle="1" w:styleId="44554E4D474A47C38A5DEBB489EBC7A4">
    <w:name w:val="44554E4D474A47C38A5DEBB489EBC7A4"/>
  </w:style>
  <w:style w:type="paragraph" w:customStyle="1" w:styleId="D948ACC0FF2540EA91A7C4B1FC1792E7">
    <w:name w:val="D948ACC0FF2540EA91A7C4B1FC1792E7"/>
  </w:style>
  <w:style w:type="paragraph" w:customStyle="1" w:styleId="8AB552B3269E4E649A25237A7133C935">
    <w:name w:val="8AB552B3269E4E649A25237A7133C935"/>
  </w:style>
  <w:style w:type="paragraph" w:customStyle="1" w:styleId="AD2688914CD446808B951ED20302A0A2">
    <w:name w:val="AD2688914CD446808B951ED20302A0A2"/>
  </w:style>
  <w:style w:type="paragraph" w:customStyle="1" w:styleId="84B7D2981AD046F3AC094AD08779F334">
    <w:name w:val="84B7D2981AD046F3AC094AD08779F334"/>
  </w:style>
  <w:style w:type="paragraph" w:customStyle="1" w:styleId="61E494CF338F4878BFFAC982799A05E8">
    <w:name w:val="61E494CF338F4878BFFAC982799A05E8"/>
  </w:style>
  <w:style w:type="paragraph" w:customStyle="1" w:styleId="1EA8157EED8547048744F61BB9CDB12D">
    <w:name w:val="1EA8157EED8547048744F61BB9CDB12D"/>
  </w:style>
  <w:style w:type="paragraph" w:customStyle="1" w:styleId="13BDB37849504E609CCF4543F74B3412">
    <w:name w:val="13BDB37849504E609CCF4543F74B3412"/>
  </w:style>
  <w:style w:type="paragraph" w:customStyle="1" w:styleId="D50AD9F540DD4576BB4EB532D964B171">
    <w:name w:val="D50AD9F540DD4576BB4EB532D964B171"/>
  </w:style>
  <w:style w:type="paragraph" w:customStyle="1" w:styleId="8B76C76550A94BF7AD0AC4FBD170D4B8">
    <w:name w:val="8B76C76550A94BF7AD0AC4FBD170D4B8"/>
  </w:style>
  <w:style w:type="paragraph" w:customStyle="1" w:styleId="30843D44202A4C01A71E905BB3992004">
    <w:name w:val="30843D44202A4C01A71E905BB3992004"/>
    <w:rsid w:val="008F4D14"/>
  </w:style>
  <w:style w:type="paragraph" w:customStyle="1" w:styleId="831DB0AF9CF54F7B9DE948AFE19A719A">
    <w:name w:val="831DB0AF9CF54F7B9DE948AFE19A719A"/>
    <w:rsid w:val="008F4D14"/>
  </w:style>
  <w:style w:type="paragraph" w:customStyle="1" w:styleId="9E997CBCB39743EEB45455091CD047DA">
    <w:name w:val="9E997CBCB39743EEB45455091CD047DA"/>
    <w:rsid w:val="008F4D14"/>
  </w:style>
  <w:style w:type="paragraph" w:customStyle="1" w:styleId="C8B4E867C2974136AFD9394CFAE5886C">
    <w:name w:val="C8B4E867C2974136AFD9394CFAE5886C"/>
    <w:rsid w:val="008F4D14"/>
  </w:style>
  <w:style w:type="paragraph" w:customStyle="1" w:styleId="4A0320A0F7504F3A804EB7030DFAEA57">
    <w:name w:val="4A0320A0F7504F3A804EB7030DFAEA57"/>
    <w:rsid w:val="008F4D14"/>
  </w:style>
  <w:style w:type="paragraph" w:customStyle="1" w:styleId="6F0E0321A3704A86BE8425A25D092371">
    <w:name w:val="6F0E0321A3704A86BE8425A25D092371"/>
    <w:rsid w:val="008F4D14"/>
  </w:style>
  <w:style w:type="paragraph" w:customStyle="1" w:styleId="EB5A60CBD73B4BF5A43BD83C83F0BEFE">
    <w:name w:val="EB5A60CBD73B4BF5A43BD83C83F0BEFE"/>
    <w:rsid w:val="008F4D14"/>
  </w:style>
  <w:style w:type="paragraph" w:customStyle="1" w:styleId="6249279926CD4350A1D512292E3B3271">
    <w:name w:val="6249279926CD4350A1D512292E3B3271"/>
    <w:rsid w:val="008F4D14"/>
  </w:style>
  <w:style w:type="paragraph" w:customStyle="1" w:styleId="8DAD2B6325D94EF3AB5CEB3D5B5D026A">
    <w:name w:val="8DAD2B6325D94EF3AB5CEB3D5B5D026A"/>
    <w:rsid w:val="008F4D14"/>
  </w:style>
  <w:style w:type="paragraph" w:customStyle="1" w:styleId="943F12201F034DAB8F444BED294A4E4F">
    <w:name w:val="943F12201F034DAB8F444BED294A4E4F"/>
    <w:rsid w:val="008F4D14"/>
  </w:style>
  <w:style w:type="paragraph" w:customStyle="1" w:styleId="EA7450EE26AE4F3C91BDF9217C884E53">
    <w:name w:val="EA7450EE26AE4F3C91BDF9217C884E53"/>
    <w:rsid w:val="00CE4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30</TotalTime>
  <Pages>2</Pages>
  <Words>538</Words>
  <Characters>3071</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&lt;Experience&gt;</vt:lpstr>
      <vt:lpstr>&lt;Education&gt;</vt:lpstr>
      <vt:lpstr>&lt;Skills&gt;</vt:lpstr>
      <vt:lpstr>&lt;Activities&gt;</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10</cp:revision>
  <dcterms:created xsi:type="dcterms:W3CDTF">2021-08-19T18:04:00Z</dcterms:created>
  <dcterms:modified xsi:type="dcterms:W3CDTF">2021-11-30T13:49:00Z</dcterms:modified>
  <cp:category/>
</cp:coreProperties>
</file>